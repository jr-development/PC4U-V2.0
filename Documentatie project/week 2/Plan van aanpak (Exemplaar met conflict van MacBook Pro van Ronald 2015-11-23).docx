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1A564" w14:textId="5914E8F2" w:rsidR="00492AE1" w:rsidRDefault="00492AE1" w:rsidP="00492AE1">
      <w:pPr>
        <w:tabs>
          <w:tab w:val="left" w:pos="780"/>
        </w:tabs>
        <w:rPr>
          <w:sz w:val="56"/>
          <w:szCs w:val="56"/>
        </w:rPr>
      </w:pPr>
      <w:r w:rsidRPr="00C264BD">
        <w:rPr>
          <w:noProof/>
          <w:sz w:val="56"/>
          <w:szCs w:val="56"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955D18" wp14:editId="12397AF6">
                <wp:simplePos x="0" y="0"/>
                <wp:positionH relativeFrom="margin">
                  <wp:posOffset>-1071130</wp:posOffset>
                </wp:positionH>
                <wp:positionV relativeFrom="paragraph">
                  <wp:posOffset>-1016000</wp:posOffset>
                </wp:positionV>
                <wp:extent cx="7747462" cy="10838699"/>
                <wp:effectExtent l="0" t="0" r="25400" b="3302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462" cy="10838699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FF7A4" id="Rechthoek_x0020_1" o:spid="_x0000_s1026" style="position:absolute;margin-left:-84.35pt;margin-top:-79.95pt;width:610.05pt;height:85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" strokecolor="#1f4d78 [1604]" strokeweight="1pt">
                <v:fill r:id="rId8" o:title="" opacity="13107f" rotate="t" type="frame"/>
                <w10:wrap anchorx="margin"/>
              </v:rect>
            </w:pict>
          </mc:Fallback>
        </mc:AlternateContent>
      </w:r>
      <w:r w:rsidRPr="00C264BD">
        <w:rPr>
          <w:noProof/>
          <w:sz w:val="56"/>
          <w:szCs w:val="56"/>
          <w:lang w:eastAsia="nl-N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39D969" wp14:editId="6D567F36">
                <wp:simplePos x="0" y="0"/>
                <wp:positionH relativeFrom="page">
                  <wp:posOffset>38100</wp:posOffset>
                </wp:positionH>
                <wp:positionV relativeFrom="page">
                  <wp:posOffset>10157460</wp:posOffset>
                </wp:positionV>
                <wp:extent cx="7520940" cy="533400"/>
                <wp:effectExtent l="0" t="0" r="381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94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27843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rasterlich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70"/>
                              <w:gridCol w:w="5772"/>
                            </w:tblGrid>
                            <w:tr w:rsidR="00492AE1" w:rsidRPr="009300C2" w14:paraId="66ADD6C7" w14:textId="77777777" w:rsidTr="00B04C2A">
                              <w:tc>
                                <w:tcPr>
                                  <w:tcW w:w="5773" w:type="dxa"/>
                                </w:tcPr>
                                <w:p w14:paraId="69E5AC70" w14:textId="66DE3B35" w:rsidR="00492AE1" w:rsidRPr="009300C2" w:rsidRDefault="006D2A75" w:rsidP="002B4F1C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color w:val="0070C0"/>
                                    </w:rPr>
                                    <w:t>ML</w:t>
                                  </w:r>
                                  <w:r w:rsidR="00492AE1" w:rsidRPr="009300C2">
                                    <w:rPr>
                                      <w:color w:val="0070C0"/>
                                    </w:rPr>
                                    <w:t xml:space="preserve"> </w:t>
                                  </w:r>
                                  <w:proofErr w:type="spellStart"/>
                                  <w:r w:rsidR="00492AE1">
                                    <w:rPr>
                                      <w:color w:val="0070C0"/>
                                    </w:rPr>
                                    <w:t>Web</w:t>
                                  </w:r>
                                  <w:r w:rsidR="00492AE1" w:rsidRPr="009300C2">
                                    <w:rPr>
                                      <w:color w:val="0070C0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74" w:type="dxa"/>
                                </w:tcPr>
                                <w:p w14:paraId="2B152EB6" w14:textId="77777777" w:rsidR="00492AE1" w:rsidRPr="009300C2" w:rsidRDefault="00492AE1" w:rsidP="00FD2713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proofErr w:type="spellStart"/>
                                  <w:r w:rsidRPr="009300C2">
                                    <w:rPr>
                                      <w:color w:val="0070C0"/>
                                    </w:rPr>
                                    <w:t>Terheijdenseweg</w:t>
                                  </w:r>
                                  <w:proofErr w:type="spellEnd"/>
                                  <w:r w:rsidRPr="009300C2">
                                    <w:rPr>
                                      <w:color w:val="0070C0"/>
                                    </w:rPr>
                                    <w:t xml:space="preserve"> 350, 4826 AA Breda</w:t>
                                  </w:r>
                                </w:p>
                              </w:tc>
                            </w:tr>
                            <w:tr w:rsidR="00492AE1" w:rsidRPr="009300C2" w14:paraId="1FF0439E" w14:textId="77777777" w:rsidTr="00B04C2A">
                              <w:tc>
                                <w:tcPr>
                                  <w:tcW w:w="5773" w:type="dxa"/>
                                </w:tcPr>
                                <w:p w14:paraId="36158841" w14:textId="77777777" w:rsidR="00492AE1" w:rsidRPr="009300C2" w:rsidRDefault="00492AE1" w:rsidP="00FD2713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9300C2">
                                    <w:rPr>
                                      <w:color w:val="0070C0"/>
                                    </w:rPr>
                                    <w:t>(076) 573 34 44</w:t>
                                  </w:r>
                                </w:p>
                              </w:tc>
                              <w:tc>
                                <w:tcPr>
                                  <w:tcW w:w="5774" w:type="dxa"/>
                                </w:tcPr>
                                <w:p w14:paraId="7318F808" w14:textId="660D16E2" w:rsidR="00492AE1" w:rsidRPr="009300C2" w:rsidRDefault="006D2A75" w:rsidP="00290B16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color w:val="0070C0"/>
                                    </w:rPr>
                                    <w:t>M</w:t>
                                  </w:r>
                                  <w:r w:rsidR="00492AE1">
                                    <w:rPr>
                                      <w:color w:val="0070C0"/>
                                    </w:rPr>
                                    <w:t>L</w:t>
                                  </w:r>
                                  <w:r w:rsidR="00492AE1" w:rsidRPr="009300C2">
                                    <w:rPr>
                                      <w:color w:val="0070C0"/>
                                    </w:rPr>
                                    <w:t>_</w:t>
                                  </w:r>
                                  <w:r w:rsidR="00492AE1">
                                    <w:rPr>
                                      <w:color w:val="0070C0"/>
                                    </w:rPr>
                                    <w:t>web</w:t>
                                  </w:r>
                                  <w:r w:rsidR="00492AE1" w:rsidRPr="009300C2">
                                    <w:rPr>
                                      <w:color w:val="0070C0"/>
                                    </w:rPr>
                                    <w:t>development@outlook.com</w:t>
                                  </w:r>
                                </w:p>
                              </w:tc>
                            </w:tr>
                          </w:tbl>
                          <w:p w14:paraId="5F5ECFDA" w14:textId="77777777" w:rsidR="00492AE1" w:rsidRDefault="00492AE1" w:rsidP="00492AE1"/>
                          <w:p w14:paraId="5358B4A9" w14:textId="77777777" w:rsidR="00492AE1" w:rsidRDefault="00492AE1" w:rsidP="00492AE1"/>
                          <w:p w14:paraId="0D17A8C4" w14:textId="77777777" w:rsidR="00492AE1" w:rsidRDefault="00492AE1" w:rsidP="00492AE1"/>
                          <w:p w14:paraId="5FB213DC" w14:textId="77777777" w:rsidR="00492AE1" w:rsidRDefault="00492AE1" w:rsidP="00492AE1"/>
                          <w:p w14:paraId="4DB0C2A7" w14:textId="77777777" w:rsidR="00492AE1" w:rsidRDefault="00492AE1" w:rsidP="00492A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9D969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2" o:spid="_x0000_s1026" type="#_x0000_t202" style="position:absolute;margin-left:3pt;margin-top:799.8pt;width:592.2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" fillcolor="#ffd966 [1943]" stroked="f">
                <v:fill opacity="18247f"/>
                <v:textbox>
                  <w:txbxContent>
                    <w:tbl>
                      <w:tblPr>
                        <w:tblStyle w:val="Tabelrasterlich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70"/>
                        <w:gridCol w:w="5772"/>
                      </w:tblGrid>
                      <w:tr w:rsidR="00492AE1" w:rsidRPr="009300C2" w14:paraId="66ADD6C7" w14:textId="77777777" w:rsidTr="00B04C2A">
                        <w:tc>
                          <w:tcPr>
                            <w:tcW w:w="5773" w:type="dxa"/>
                          </w:tcPr>
                          <w:p w14:paraId="69E5AC70" w14:textId="66DE3B35" w:rsidR="00492AE1" w:rsidRPr="009300C2" w:rsidRDefault="006D2A75" w:rsidP="002B4F1C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ML</w:t>
                            </w:r>
                            <w:r w:rsidR="00492AE1" w:rsidRPr="009300C2">
                              <w:rPr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="00492AE1">
                              <w:rPr>
                                <w:color w:val="0070C0"/>
                              </w:rPr>
                              <w:t>Web</w:t>
                            </w:r>
                            <w:r w:rsidR="00492AE1" w:rsidRPr="009300C2">
                              <w:rPr>
                                <w:color w:val="0070C0"/>
                              </w:rPr>
                              <w:t>development</w:t>
                            </w:r>
                            <w:proofErr w:type="spellEnd"/>
                          </w:p>
                        </w:tc>
                        <w:tc>
                          <w:tcPr>
                            <w:tcW w:w="5774" w:type="dxa"/>
                          </w:tcPr>
                          <w:p w14:paraId="2B152EB6" w14:textId="77777777" w:rsidR="00492AE1" w:rsidRPr="009300C2" w:rsidRDefault="00492AE1" w:rsidP="00FD2713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9300C2">
                              <w:rPr>
                                <w:color w:val="0070C0"/>
                              </w:rPr>
                              <w:t>Terheijdenseweg</w:t>
                            </w:r>
                            <w:proofErr w:type="spellEnd"/>
                            <w:r w:rsidRPr="009300C2">
                              <w:rPr>
                                <w:color w:val="0070C0"/>
                              </w:rPr>
                              <w:t xml:space="preserve"> 350, 4826 AA Breda</w:t>
                            </w:r>
                          </w:p>
                        </w:tc>
                      </w:tr>
                      <w:tr w:rsidR="00492AE1" w:rsidRPr="009300C2" w14:paraId="1FF0439E" w14:textId="77777777" w:rsidTr="00B04C2A">
                        <w:tc>
                          <w:tcPr>
                            <w:tcW w:w="5773" w:type="dxa"/>
                          </w:tcPr>
                          <w:p w14:paraId="36158841" w14:textId="77777777" w:rsidR="00492AE1" w:rsidRPr="009300C2" w:rsidRDefault="00492AE1" w:rsidP="00FD2713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9300C2">
                              <w:rPr>
                                <w:color w:val="0070C0"/>
                              </w:rPr>
                              <w:t>(076) 573 34 44</w:t>
                            </w:r>
                          </w:p>
                        </w:tc>
                        <w:tc>
                          <w:tcPr>
                            <w:tcW w:w="5774" w:type="dxa"/>
                          </w:tcPr>
                          <w:p w14:paraId="7318F808" w14:textId="660D16E2" w:rsidR="00492AE1" w:rsidRPr="009300C2" w:rsidRDefault="006D2A75" w:rsidP="00290B16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M</w:t>
                            </w:r>
                            <w:r w:rsidR="00492AE1">
                              <w:rPr>
                                <w:color w:val="0070C0"/>
                              </w:rPr>
                              <w:t>L</w:t>
                            </w:r>
                            <w:r w:rsidR="00492AE1" w:rsidRPr="009300C2">
                              <w:rPr>
                                <w:color w:val="0070C0"/>
                              </w:rPr>
                              <w:t>_</w:t>
                            </w:r>
                            <w:r w:rsidR="00492AE1">
                              <w:rPr>
                                <w:color w:val="0070C0"/>
                              </w:rPr>
                              <w:t>web</w:t>
                            </w:r>
                            <w:r w:rsidR="00492AE1" w:rsidRPr="009300C2">
                              <w:rPr>
                                <w:color w:val="0070C0"/>
                              </w:rPr>
                              <w:t>development@outlook.com</w:t>
                            </w:r>
                          </w:p>
                        </w:tc>
                      </w:tr>
                    </w:tbl>
                    <w:p w14:paraId="5F5ECFDA" w14:textId="77777777" w:rsidR="00492AE1" w:rsidRDefault="00492AE1" w:rsidP="00492AE1"/>
                    <w:p w14:paraId="5358B4A9" w14:textId="77777777" w:rsidR="00492AE1" w:rsidRDefault="00492AE1" w:rsidP="00492AE1"/>
                    <w:p w14:paraId="0D17A8C4" w14:textId="77777777" w:rsidR="00492AE1" w:rsidRDefault="00492AE1" w:rsidP="00492AE1"/>
                    <w:p w14:paraId="5FB213DC" w14:textId="77777777" w:rsidR="00492AE1" w:rsidRDefault="00492AE1" w:rsidP="00492AE1"/>
                    <w:p w14:paraId="4DB0C2A7" w14:textId="77777777" w:rsidR="00492AE1" w:rsidRDefault="00492AE1" w:rsidP="00492AE1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sz w:val="56"/>
          <w:szCs w:val="56"/>
        </w:rPr>
        <w:tab/>
      </w:r>
    </w:p>
    <w:p w14:paraId="43E2B14A" w14:textId="77777777" w:rsidR="00492AE1" w:rsidRDefault="00CF6193" w:rsidP="00492AE1">
      <w:pPr>
        <w:tabs>
          <w:tab w:val="left" w:pos="780"/>
        </w:tabs>
        <w:jc w:val="center"/>
        <w:rPr>
          <w:rFonts w:ascii="Georgia" w:hAnsi="Georgia"/>
          <w:sz w:val="56"/>
          <w:szCs w:val="56"/>
        </w:rPr>
      </w:pPr>
      <w:r>
        <w:rPr>
          <w:rFonts w:ascii="Georgia" w:hAnsi="Georgia"/>
          <w:sz w:val="56"/>
          <w:szCs w:val="56"/>
        </w:rPr>
        <w:t>Plan van aanpak</w:t>
      </w:r>
    </w:p>
    <w:p w14:paraId="6AB8340E" w14:textId="77777777" w:rsidR="00492AE1" w:rsidRPr="009F0D30" w:rsidRDefault="00CF6193" w:rsidP="00492AE1">
      <w:pPr>
        <w:tabs>
          <w:tab w:val="left" w:pos="780"/>
        </w:tabs>
        <w:jc w:val="center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>Alle punten voor een goede website</w:t>
      </w:r>
    </w:p>
    <w:p w14:paraId="37B1E490" w14:textId="77777777" w:rsidR="00492AE1" w:rsidRDefault="00492AE1" w:rsidP="00492AE1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14:paraId="3E9A3C3C" w14:textId="77777777" w:rsidR="000C2F4E" w:rsidRDefault="000C2F4E" w:rsidP="00CF6193">
      <w:pPr>
        <w:rPr>
          <w:rFonts w:ascii="Georgia" w:hAnsi="Georgia"/>
          <w:sz w:val="36"/>
          <w:szCs w:val="36"/>
        </w:rPr>
      </w:pPr>
    </w:p>
    <w:p w14:paraId="3E058E0F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6279B21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8773E57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19F8B76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0B61160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3C54BBF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2F796E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F64344B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236F31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117BA8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65AACDA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FA5CD5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6C32CAC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895A790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04A1A80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5E77C84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CA08986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5C8D50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4A0AD54" w14:textId="77777777" w:rsidR="00CF6193" w:rsidRDefault="00CF6193" w:rsidP="00CF6193">
      <w:pPr>
        <w:pStyle w:val="Lijstalinea"/>
        <w:numPr>
          <w:ilvl w:val="0"/>
          <w:numId w:val="3"/>
        </w:numPr>
        <w:rPr>
          <w:rFonts w:ascii="Georgia" w:hAnsi="Georgia"/>
          <w:sz w:val="44"/>
          <w:szCs w:val="36"/>
        </w:rPr>
      </w:pPr>
      <w:r w:rsidRPr="00CF6193">
        <w:rPr>
          <w:rFonts w:ascii="Georgia" w:hAnsi="Georgia"/>
          <w:sz w:val="44"/>
          <w:szCs w:val="36"/>
        </w:rPr>
        <w:t>Situatie beschrijving</w:t>
      </w:r>
    </w:p>
    <w:p w14:paraId="0326562C" w14:textId="77777777" w:rsidR="000714B4" w:rsidRDefault="000714B4" w:rsidP="000714B4">
      <w:pPr>
        <w:pStyle w:val="Lijstalinea"/>
        <w:rPr>
          <w:rFonts w:ascii="Georgia" w:hAnsi="Georgia"/>
          <w:sz w:val="44"/>
          <w:szCs w:val="36"/>
        </w:rPr>
      </w:pPr>
    </w:p>
    <w:p w14:paraId="70C4839D" w14:textId="77777777" w:rsidR="00CF6193" w:rsidRDefault="00CF6193" w:rsidP="00CF6193">
      <w:pPr>
        <w:pStyle w:val="Lijstalinea"/>
        <w:rPr>
          <w:rFonts w:ascii="Georgia" w:hAnsi="Georgia"/>
          <w:sz w:val="28"/>
          <w:szCs w:val="36"/>
        </w:rPr>
      </w:pPr>
    </w:p>
    <w:p w14:paraId="3DFA0FA1" w14:textId="77777777" w:rsidR="00FC3F5B" w:rsidRDefault="00FC3F5B" w:rsidP="00CF6193">
      <w:pPr>
        <w:pStyle w:val="Lijstalinea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Oude situatie: </w:t>
      </w:r>
    </w:p>
    <w:p w14:paraId="3D366C21" w14:textId="77777777" w:rsidR="00FC3F5B" w:rsidRDefault="00FC3F5B" w:rsidP="00CF6193">
      <w:pPr>
        <w:pStyle w:val="Lijstalinea"/>
        <w:rPr>
          <w:rFonts w:ascii="Georgia" w:hAnsi="Georgia"/>
          <w:sz w:val="28"/>
          <w:szCs w:val="36"/>
        </w:rPr>
      </w:pPr>
    </w:p>
    <w:p w14:paraId="6BDF0341" w14:textId="77777777" w:rsidR="00FC3F5B" w:rsidRDefault="00CF6193" w:rsidP="00FC3F5B">
      <w:pPr>
        <w:pStyle w:val="Lijstalinea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>De probleemstelling is dat Dhr. gee</w:t>
      </w:r>
      <w:r w:rsidR="00FC3F5B">
        <w:rPr>
          <w:rFonts w:ascii="Georgia" w:hAnsi="Georgia"/>
          <w:sz w:val="28"/>
          <w:szCs w:val="36"/>
        </w:rPr>
        <w:t>n website heeft, dit gaan we zo</w:t>
      </w:r>
    </w:p>
    <w:p w14:paraId="658CC993" w14:textId="77777777" w:rsidR="00CF6193" w:rsidRPr="00FC3F5B" w:rsidRDefault="00CF6193" w:rsidP="00FC3F5B">
      <w:pPr>
        <w:pStyle w:val="Lijstalinea"/>
        <w:rPr>
          <w:rFonts w:ascii="Georgia" w:hAnsi="Georgia"/>
          <w:sz w:val="28"/>
          <w:szCs w:val="36"/>
        </w:rPr>
      </w:pPr>
      <w:proofErr w:type="gramStart"/>
      <w:r w:rsidRPr="00FC3F5B">
        <w:rPr>
          <w:rFonts w:ascii="Georgia" w:hAnsi="Georgia"/>
          <w:sz w:val="28"/>
          <w:szCs w:val="36"/>
        </w:rPr>
        <w:t>goed</w:t>
      </w:r>
      <w:proofErr w:type="gramEnd"/>
      <w:r w:rsidRPr="00FC3F5B">
        <w:rPr>
          <w:rFonts w:ascii="Georgia" w:hAnsi="Georgia"/>
          <w:sz w:val="28"/>
          <w:szCs w:val="36"/>
        </w:rPr>
        <w:t xml:space="preserve"> mogelijk behandelen dat Dhr. een mooie en functionele </w:t>
      </w:r>
      <w:r w:rsidR="00FC3F5B" w:rsidRPr="00FC3F5B">
        <w:rPr>
          <w:rFonts w:ascii="Georgia" w:hAnsi="Georgia"/>
          <w:sz w:val="28"/>
          <w:szCs w:val="36"/>
        </w:rPr>
        <w:t xml:space="preserve">website krijgt. </w:t>
      </w:r>
    </w:p>
    <w:p w14:paraId="651DFB12" w14:textId="77777777" w:rsidR="00FC3F5B" w:rsidRDefault="00FC3F5B" w:rsidP="00CF6193">
      <w:pPr>
        <w:pStyle w:val="Lijstalinea"/>
        <w:rPr>
          <w:rFonts w:ascii="Georgia" w:hAnsi="Georgia"/>
          <w:sz w:val="28"/>
          <w:szCs w:val="36"/>
        </w:rPr>
      </w:pPr>
    </w:p>
    <w:p w14:paraId="4A35C63E" w14:textId="77777777" w:rsidR="00FC3F5B" w:rsidRPr="00CF6193" w:rsidRDefault="00FC3F5B" w:rsidP="00CF6193">
      <w:pPr>
        <w:pStyle w:val="Lijstalinea"/>
        <w:rPr>
          <w:rFonts w:ascii="Georgia" w:hAnsi="Georgia"/>
          <w:sz w:val="28"/>
          <w:szCs w:val="36"/>
        </w:rPr>
      </w:pPr>
    </w:p>
    <w:p w14:paraId="0C031729" w14:textId="77777777" w:rsidR="00CF6193" w:rsidRDefault="00FC3F5B" w:rsidP="00CF6193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</w:r>
    </w:p>
    <w:p w14:paraId="6D9C432D" w14:textId="77777777" w:rsidR="000714B4" w:rsidRDefault="00FC3F5B" w:rsidP="00CF6193">
      <w:pPr>
        <w:rPr>
          <w:rFonts w:ascii="Georgia" w:hAnsi="Georgia"/>
          <w:sz w:val="28"/>
          <w:szCs w:val="36"/>
        </w:rPr>
      </w:pP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28"/>
          <w:szCs w:val="36"/>
        </w:rPr>
        <w:t>Nieuwe situatie:</w:t>
      </w:r>
      <w:r>
        <w:rPr>
          <w:rFonts w:ascii="Georgia" w:hAnsi="Georgia"/>
          <w:sz w:val="28"/>
          <w:szCs w:val="36"/>
        </w:rPr>
        <w:br/>
      </w:r>
      <w:r>
        <w:rPr>
          <w:rFonts w:ascii="Georgia" w:hAnsi="Georgia"/>
          <w:sz w:val="28"/>
          <w:szCs w:val="36"/>
        </w:rPr>
        <w:br/>
      </w:r>
      <w:r>
        <w:rPr>
          <w:rFonts w:ascii="Georgia" w:hAnsi="Georgia"/>
          <w:sz w:val="28"/>
          <w:szCs w:val="36"/>
        </w:rPr>
        <w:tab/>
        <w:t>Dhr. heeft een goede en functionele website en hebben secundaire</w:t>
      </w:r>
      <w:r>
        <w:rPr>
          <w:rFonts w:ascii="Georgia" w:hAnsi="Georgia"/>
          <w:sz w:val="28"/>
          <w:szCs w:val="36"/>
        </w:rPr>
        <w:br/>
        <w:t xml:space="preserve">           functies toegevoegd. Dit past nog ruim in zijn budget. De website </w:t>
      </w:r>
      <w:r>
        <w:rPr>
          <w:rFonts w:ascii="Georgia" w:hAnsi="Georgia"/>
          <w:sz w:val="28"/>
          <w:szCs w:val="36"/>
        </w:rPr>
        <w:tab/>
        <w:t xml:space="preserve">is op 24-11-2015 volledig afbetaald. </w:t>
      </w:r>
      <w:r w:rsidR="000714B4">
        <w:rPr>
          <w:rFonts w:ascii="Georgia" w:hAnsi="Georgia"/>
          <w:sz w:val="28"/>
          <w:szCs w:val="36"/>
        </w:rPr>
        <w:t>Dhr. is erg tevreden met het</w:t>
      </w:r>
      <w:r w:rsidR="000714B4">
        <w:rPr>
          <w:rFonts w:ascii="Georgia" w:hAnsi="Georgia"/>
          <w:sz w:val="28"/>
          <w:szCs w:val="36"/>
        </w:rPr>
        <w:br/>
        <w:t xml:space="preserve">           eindresultaat en de service die wij hebben gehanteerd.</w:t>
      </w:r>
      <w:r>
        <w:rPr>
          <w:rFonts w:ascii="Georgia" w:hAnsi="Georgia"/>
          <w:sz w:val="28"/>
          <w:szCs w:val="36"/>
        </w:rPr>
        <w:t xml:space="preserve"> </w:t>
      </w:r>
    </w:p>
    <w:p w14:paraId="1ECA19E6" w14:textId="77777777" w:rsidR="000714B4" w:rsidRDefault="000714B4" w:rsidP="00CF6193">
      <w:pPr>
        <w:rPr>
          <w:rFonts w:ascii="Georgia" w:hAnsi="Georgia"/>
          <w:sz w:val="28"/>
          <w:szCs w:val="36"/>
        </w:rPr>
      </w:pPr>
    </w:p>
    <w:p w14:paraId="4A504C78" w14:textId="77777777" w:rsidR="00690A2B" w:rsidRDefault="00690A2B" w:rsidP="000714B4">
      <w:pPr>
        <w:ind w:left="700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Home &gt; </w:t>
      </w:r>
      <w:r w:rsidR="000714B4">
        <w:rPr>
          <w:rFonts w:ascii="Georgia" w:hAnsi="Georgia"/>
          <w:sz w:val="28"/>
          <w:szCs w:val="36"/>
        </w:rPr>
        <w:t>De eerste pagina heeft een mooie uitstraling, het logo</w:t>
      </w:r>
      <w:r w:rsidR="000714B4">
        <w:rPr>
          <w:rFonts w:ascii="Georgia" w:hAnsi="Georgia"/>
          <w:sz w:val="28"/>
          <w:szCs w:val="36"/>
        </w:rPr>
        <w:br/>
        <w:t xml:space="preserve">springt er niet uit en heeft mooie vormgeving. </w:t>
      </w:r>
      <w:r>
        <w:rPr>
          <w:rFonts w:ascii="Georgia" w:hAnsi="Georgia"/>
          <w:sz w:val="28"/>
          <w:szCs w:val="36"/>
        </w:rPr>
        <w:t xml:space="preserve">Het menu is overzichtelijk en voor iedereen duidelijk. </w:t>
      </w:r>
    </w:p>
    <w:p w14:paraId="05926F1D" w14:textId="77777777" w:rsidR="00690A2B" w:rsidRDefault="00690A2B" w:rsidP="000714B4">
      <w:pPr>
        <w:ind w:left="700"/>
        <w:rPr>
          <w:rFonts w:ascii="Georgia" w:hAnsi="Georgia"/>
          <w:sz w:val="28"/>
          <w:szCs w:val="36"/>
        </w:rPr>
      </w:pPr>
    </w:p>
    <w:p w14:paraId="5DBD6501" w14:textId="77777777" w:rsidR="00FC3F5B" w:rsidRDefault="00690A2B" w:rsidP="000714B4">
      <w:pPr>
        <w:ind w:left="700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Shop &gt; Een pagina met een overzicht de hard- en software. Een betrouwbaar inlog systeem en een duidelijke winkelmand. </w:t>
      </w:r>
    </w:p>
    <w:p w14:paraId="45D8BD6A" w14:textId="77777777" w:rsidR="00690A2B" w:rsidRDefault="00690A2B" w:rsidP="000714B4">
      <w:pPr>
        <w:ind w:left="700"/>
        <w:rPr>
          <w:rFonts w:ascii="Georgia" w:hAnsi="Georgia"/>
          <w:sz w:val="28"/>
          <w:szCs w:val="36"/>
        </w:rPr>
      </w:pPr>
    </w:p>
    <w:p w14:paraId="26E7747C" w14:textId="77777777" w:rsidR="00690A2B" w:rsidRDefault="00690A2B" w:rsidP="000714B4">
      <w:pPr>
        <w:ind w:left="700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Computers &gt; Een pagina met een duidelijk overzicht van </w:t>
      </w:r>
      <w:r w:rsidR="00D90725">
        <w:rPr>
          <w:rFonts w:ascii="Georgia" w:hAnsi="Georgia"/>
          <w:sz w:val="28"/>
          <w:szCs w:val="36"/>
        </w:rPr>
        <w:t xml:space="preserve">de notebooks en de </w:t>
      </w:r>
      <w:proofErr w:type="gramStart"/>
      <w:r w:rsidR="00D90725">
        <w:rPr>
          <w:rFonts w:ascii="Georgia" w:hAnsi="Georgia"/>
          <w:sz w:val="28"/>
          <w:szCs w:val="36"/>
        </w:rPr>
        <w:t>PC systemen</w:t>
      </w:r>
      <w:proofErr w:type="gramEnd"/>
      <w:r w:rsidR="00D90725">
        <w:rPr>
          <w:rFonts w:ascii="Georgia" w:hAnsi="Georgia"/>
          <w:sz w:val="28"/>
          <w:szCs w:val="36"/>
        </w:rPr>
        <w:t xml:space="preserve">. Goede en betrouwbare informatie over de producten. </w:t>
      </w:r>
    </w:p>
    <w:p w14:paraId="186C7EE2" w14:textId="77777777" w:rsidR="00D90725" w:rsidRDefault="00D90725" w:rsidP="000714B4">
      <w:pPr>
        <w:ind w:left="700"/>
        <w:rPr>
          <w:rFonts w:ascii="Georgia" w:hAnsi="Georgia"/>
          <w:sz w:val="28"/>
          <w:szCs w:val="36"/>
        </w:rPr>
      </w:pPr>
    </w:p>
    <w:p w14:paraId="154C62AB" w14:textId="77777777" w:rsidR="00D90725" w:rsidRDefault="00D90725" w:rsidP="000714B4">
      <w:pPr>
        <w:ind w:left="700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Reparatie &gt; Een pagina met de servicedienst, reparatieprijzen en voorwaarden. Hier staat ook naar welk antwoord </w:t>
      </w:r>
      <w:proofErr w:type="gramStart"/>
      <w:r>
        <w:rPr>
          <w:rFonts w:ascii="Georgia" w:hAnsi="Georgia"/>
          <w:sz w:val="28"/>
          <w:szCs w:val="36"/>
        </w:rPr>
        <w:t>nummer  je</w:t>
      </w:r>
      <w:proofErr w:type="gramEnd"/>
      <w:r>
        <w:rPr>
          <w:rFonts w:ascii="Georgia" w:hAnsi="Georgia"/>
          <w:sz w:val="28"/>
          <w:szCs w:val="36"/>
        </w:rPr>
        <w:t xml:space="preserve"> het moet opsturen. </w:t>
      </w:r>
    </w:p>
    <w:p w14:paraId="2E72074C" w14:textId="77777777" w:rsidR="00D90725" w:rsidRDefault="00D90725" w:rsidP="000714B4">
      <w:pPr>
        <w:ind w:left="700"/>
        <w:rPr>
          <w:rFonts w:ascii="Georgia" w:hAnsi="Georgia"/>
          <w:sz w:val="28"/>
          <w:szCs w:val="36"/>
        </w:rPr>
      </w:pPr>
    </w:p>
    <w:p w14:paraId="678ECBE5" w14:textId="77777777" w:rsidR="00D90725" w:rsidRDefault="00D90725" w:rsidP="000714B4">
      <w:pPr>
        <w:ind w:left="700"/>
        <w:rPr>
          <w:rFonts w:ascii="Georgia" w:hAnsi="Georgia"/>
          <w:sz w:val="28"/>
          <w:szCs w:val="36"/>
        </w:rPr>
      </w:pPr>
    </w:p>
    <w:p w14:paraId="6C30EF7F" w14:textId="77777777" w:rsidR="00D90725" w:rsidRDefault="00D90725" w:rsidP="000714B4">
      <w:pPr>
        <w:ind w:left="700"/>
        <w:rPr>
          <w:rFonts w:ascii="Georgia" w:hAnsi="Georgia"/>
          <w:sz w:val="28"/>
          <w:szCs w:val="36"/>
        </w:rPr>
      </w:pPr>
      <w:r>
        <w:rPr>
          <w:rFonts w:ascii="Georgia" w:hAnsi="Georgia"/>
          <w:sz w:val="28"/>
          <w:szCs w:val="36"/>
        </w:rPr>
        <w:t xml:space="preserve">Informatie &gt; Een pagina met contact informatie van de computershop. Hier staat ook een formulier om je vraag te stellen. </w:t>
      </w:r>
    </w:p>
    <w:p w14:paraId="2C60DD24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B106740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F55CC6D" w14:textId="47A08080" w:rsidR="00CF6193" w:rsidRDefault="000C35E7" w:rsidP="000C35E7">
      <w:pPr>
        <w:pStyle w:val="Lijstalinea"/>
        <w:numPr>
          <w:ilvl w:val="0"/>
          <w:numId w:val="3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Eisen projectopdracht </w:t>
      </w:r>
    </w:p>
    <w:p w14:paraId="5D209FD4" w14:textId="77777777" w:rsidR="000C35E7" w:rsidRDefault="000C35E7" w:rsidP="000C35E7">
      <w:pPr>
        <w:pStyle w:val="Lijstalinea"/>
        <w:rPr>
          <w:rFonts w:ascii="Georgia" w:hAnsi="Georgia"/>
          <w:sz w:val="36"/>
          <w:szCs w:val="36"/>
        </w:rPr>
      </w:pPr>
    </w:p>
    <w:p w14:paraId="736E98F8" w14:textId="28E2FB50" w:rsidR="000C35E7" w:rsidRDefault="000C35E7" w:rsidP="000C35E7">
      <w:pPr>
        <w:pStyle w:val="Lijstalinea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Must have</w:t>
      </w:r>
    </w:p>
    <w:p w14:paraId="74EF6690" w14:textId="2F7B6553" w:rsidR="000C35E7" w:rsidRDefault="000C35E7" w:rsidP="000C35E7">
      <w:pPr>
        <w:pStyle w:val="Lijstalinea"/>
        <w:numPr>
          <w:ilvl w:val="0"/>
          <w:numId w:val="4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Het logo</w:t>
      </w:r>
    </w:p>
    <w:p w14:paraId="5EDAF0CA" w14:textId="13EF1F26" w:rsidR="000C35E7" w:rsidRPr="000C35E7" w:rsidRDefault="000C35E7" w:rsidP="000C35E7">
      <w:pPr>
        <w:pStyle w:val="Lijstalinea"/>
        <w:numPr>
          <w:ilvl w:val="0"/>
          <w:numId w:val="4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Menubalk </w:t>
      </w:r>
      <w:proofErr w:type="gramStart"/>
      <w:r>
        <w:rPr>
          <w:rFonts w:ascii="Georgia" w:hAnsi="Georgia"/>
          <w:sz w:val="36"/>
          <w:szCs w:val="36"/>
        </w:rPr>
        <w:t>“ sub</w:t>
      </w:r>
      <w:proofErr w:type="gramEnd"/>
      <w:r>
        <w:rPr>
          <w:rFonts w:ascii="Georgia" w:hAnsi="Georgia"/>
          <w:sz w:val="36"/>
          <w:szCs w:val="36"/>
        </w:rPr>
        <w:t xml:space="preserve"> menu ,, </w:t>
      </w:r>
    </w:p>
    <w:p w14:paraId="127692D6" w14:textId="2D6034EB" w:rsidR="000C35E7" w:rsidRDefault="000C35E7" w:rsidP="000C35E7">
      <w:pPr>
        <w:pStyle w:val="Lijstalinea"/>
        <w:numPr>
          <w:ilvl w:val="0"/>
          <w:numId w:val="4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Search bar </w:t>
      </w:r>
    </w:p>
    <w:p w14:paraId="54E39D6D" w14:textId="77777777" w:rsidR="000C35E7" w:rsidRDefault="000C35E7" w:rsidP="000C35E7">
      <w:pPr>
        <w:pStyle w:val="Lijstalinea"/>
        <w:numPr>
          <w:ilvl w:val="0"/>
          <w:numId w:val="4"/>
        </w:numPr>
        <w:rPr>
          <w:rFonts w:ascii="Georgia" w:hAnsi="Georgia"/>
          <w:sz w:val="36"/>
          <w:szCs w:val="36"/>
        </w:rPr>
      </w:pPr>
      <w:proofErr w:type="gramStart"/>
      <w:r>
        <w:rPr>
          <w:rFonts w:ascii="Georgia" w:hAnsi="Georgia"/>
          <w:sz w:val="36"/>
          <w:szCs w:val="36"/>
        </w:rPr>
        <w:t>Huis stijl</w:t>
      </w:r>
      <w:proofErr w:type="gramEnd"/>
    </w:p>
    <w:p w14:paraId="1E7370CF" w14:textId="77777777" w:rsidR="000C35E7" w:rsidRDefault="000C35E7" w:rsidP="000C35E7">
      <w:pPr>
        <w:pStyle w:val="Lijstalinea"/>
        <w:numPr>
          <w:ilvl w:val="0"/>
          <w:numId w:val="4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Lay-out</w:t>
      </w:r>
    </w:p>
    <w:p w14:paraId="662B7CD0" w14:textId="2DB09839" w:rsidR="000C35E7" w:rsidRPr="000C35E7" w:rsidRDefault="000C35E7" w:rsidP="000C35E7">
      <w:pPr>
        <w:ind w:left="720"/>
        <w:rPr>
          <w:rFonts w:ascii="Georgia" w:hAnsi="Georgia"/>
          <w:sz w:val="36"/>
          <w:szCs w:val="36"/>
        </w:rPr>
      </w:pPr>
    </w:p>
    <w:p w14:paraId="41BC6A63" w14:textId="5FE680AB" w:rsidR="000C35E7" w:rsidRDefault="000C35E7" w:rsidP="000C35E7">
      <w:pPr>
        <w:pStyle w:val="Lijstalinea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Should</w:t>
      </w:r>
      <w:proofErr w:type="spellEnd"/>
      <w:r>
        <w:rPr>
          <w:rFonts w:ascii="Georgia" w:hAnsi="Georgia"/>
          <w:sz w:val="36"/>
          <w:szCs w:val="36"/>
        </w:rPr>
        <w:t xml:space="preserve"> have</w:t>
      </w:r>
    </w:p>
    <w:p w14:paraId="744A4283" w14:textId="3C8D694D" w:rsidR="000C35E7" w:rsidRDefault="000C35E7" w:rsidP="000C35E7">
      <w:pPr>
        <w:pStyle w:val="Lijstalinea"/>
        <w:numPr>
          <w:ilvl w:val="0"/>
          <w:numId w:val="4"/>
        </w:numPr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Footer</w:t>
      </w:r>
      <w:proofErr w:type="spellEnd"/>
    </w:p>
    <w:p w14:paraId="2522A129" w14:textId="5ADEBE61" w:rsidR="000C35E7" w:rsidRDefault="000C35E7" w:rsidP="000C35E7">
      <w:pPr>
        <w:pStyle w:val="Lijstalinea"/>
        <w:numPr>
          <w:ilvl w:val="0"/>
          <w:numId w:val="4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Contact forum</w:t>
      </w:r>
    </w:p>
    <w:p w14:paraId="180D8CC9" w14:textId="4E6CCA04" w:rsidR="000C35E7" w:rsidRDefault="000C35E7" w:rsidP="000C35E7">
      <w:pPr>
        <w:pStyle w:val="Lijstalinea"/>
        <w:numPr>
          <w:ilvl w:val="0"/>
          <w:numId w:val="4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Lorum </w:t>
      </w:r>
      <w:proofErr w:type="spellStart"/>
      <w:r>
        <w:rPr>
          <w:rFonts w:ascii="Georgia" w:hAnsi="Georgia"/>
          <w:sz w:val="36"/>
          <w:szCs w:val="36"/>
        </w:rPr>
        <w:t>ipsum</w:t>
      </w:r>
      <w:proofErr w:type="spellEnd"/>
      <w:r>
        <w:rPr>
          <w:rFonts w:ascii="Georgia" w:hAnsi="Georgia"/>
          <w:sz w:val="36"/>
          <w:szCs w:val="36"/>
        </w:rPr>
        <w:t xml:space="preserve"> opvulling van tekst </w:t>
      </w:r>
    </w:p>
    <w:p w14:paraId="7E52ED76" w14:textId="0B8A8E0A" w:rsidR="000C35E7" w:rsidRDefault="000C35E7" w:rsidP="000C35E7">
      <w:pPr>
        <w:pStyle w:val="Lijstalinea"/>
        <w:numPr>
          <w:ilvl w:val="0"/>
          <w:numId w:val="4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Slogan</w:t>
      </w:r>
    </w:p>
    <w:p w14:paraId="3E8EE8EC" w14:textId="77777777" w:rsidR="000C35E7" w:rsidRPr="000C35E7" w:rsidRDefault="000C35E7" w:rsidP="000C35E7">
      <w:pPr>
        <w:pStyle w:val="Lijstalinea"/>
        <w:numPr>
          <w:ilvl w:val="0"/>
          <w:numId w:val="4"/>
        </w:numPr>
        <w:rPr>
          <w:rFonts w:ascii="Georgia" w:hAnsi="Georgia"/>
          <w:sz w:val="36"/>
          <w:szCs w:val="36"/>
        </w:rPr>
      </w:pPr>
    </w:p>
    <w:p w14:paraId="79906B0E" w14:textId="1012DF0F" w:rsidR="00CF6193" w:rsidRDefault="000C35E7" w:rsidP="00CF6193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</w:r>
      <w:proofErr w:type="spellStart"/>
      <w:r>
        <w:rPr>
          <w:rFonts w:ascii="Georgia" w:hAnsi="Georgia"/>
          <w:sz w:val="36"/>
          <w:szCs w:val="36"/>
        </w:rPr>
        <w:t>Could</w:t>
      </w:r>
      <w:proofErr w:type="spellEnd"/>
      <w:r>
        <w:rPr>
          <w:rFonts w:ascii="Georgia" w:hAnsi="Georgia"/>
          <w:sz w:val="36"/>
          <w:szCs w:val="36"/>
        </w:rPr>
        <w:t xml:space="preserve"> have</w:t>
      </w:r>
    </w:p>
    <w:p w14:paraId="26CFE1B7" w14:textId="10ED46DC" w:rsidR="000C35E7" w:rsidRPr="000C35E7" w:rsidRDefault="000C35E7" w:rsidP="000C35E7">
      <w:pPr>
        <w:pStyle w:val="Lijstalinea"/>
        <w:numPr>
          <w:ilvl w:val="0"/>
          <w:numId w:val="4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Website op meerdere platformen goed kunnen weergeven.</w:t>
      </w:r>
    </w:p>
    <w:p w14:paraId="3F03F10E" w14:textId="77777777" w:rsidR="000C35E7" w:rsidRDefault="000C35E7" w:rsidP="00CF6193">
      <w:pPr>
        <w:rPr>
          <w:rFonts w:ascii="Georgia" w:hAnsi="Georgia"/>
          <w:sz w:val="36"/>
          <w:szCs w:val="36"/>
        </w:rPr>
      </w:pPr>
    </w:p>
    <w:p w14:paraId="15437F2E" w14:textId="77777777" w:rsidR="000C35E7" w:rsidRDefault="000C35E7" w:rsidP="00CF6193">
      <w:pPr>
        <w:rPr>
          <w:rFonts w:ascii="Georgia" w:hAnsi="Georgia"/>
          <w:sz w:val="36"/>
          <w:szCs w:val="36"/>
        </w:rPr>
      </w:pPr>
    </w:p>
    <w:p w14:paraId="3467E2C9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07405AD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E0A6A5B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09EFADB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E0A5635" w14:textId="3A909F59" w:rsidR="00CF6193" w:rsidRDefault="00576F84" w:rsidP="00576F84">
      <w:pPr>
        <w:pStyle w:val="Lijstalinea"/>
        <w:numPr>
          <w:ilvl w:val="0"/>
          <w:numId w:val="3"/>
        </w:numPr>
        <w:rPr>
          <w:rFonts w:ascii="Georgia" w:hAnsi="Georgia"/>
          <w:sz w:val="36"/>
          <w:szCs w:val="36"/>
        </w:rPr>
      </w:pPr>
      <w:proofErr w:type="gramStart"/>
      <w:r>
        <w:rPr>
          <w:rFonts w:ascii="Georgia" w:hAnsi="Georgia"/>
          <w:sz w:val="36"/>
          <w:szCs w:val="36"/>
        </w:rPr>
        <w:lastRenderedPageBreak/>
        <w:t>Project activiteiten</w:t>
      </w:r>
      <w:proofErr w:type="gramEnd"/>
    </w:p>
    <w:p w14:paraId="26C46789" w14:textId="77777777" w:rsidR="00576F84" w:rsidRDefault="00576F84" w:rsidP="00576F84">
      <w:pPr>
        <w:pStyle w:val="Lijstalinea"/>
        <w:rPr>
          <w:rFonts w:ascii="Georgia" w:hAnsi="Georgia"/>
          <w:sz w:val="36"/>
          <w:szCs w:val="36"/>
        </w:rPr>
      </w:pPr>
      <w:bookmarkStart w:id="0" w:name="_GoBack"/>
      <w:bookmarkEnd w:id="0"/>
    </w:p>
    <w:p w14:paraId="1CD88C71" w14:textId="1FAF650D" w:rsidR="00576F84" w:rsidRPr="00576F84" w:rsidRDefault="00576F84" w:rsidP="00576F84">
      <w:pPr>
        <w:pStyle w:val="Lijstalinea"/>
        <w:numPr>
          <w:ilvl w:val="0"/>
          <w:numId w:val="3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Kwaliteit </w:t>
      </w:r>
    </w:p>
    <w:p w14:paraId="1D9A275E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DE506C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6411081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922D80A" w14:textId="426DDF74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8C6D3CC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EB7FC9E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3632C7E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EAE9140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A0715EB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CE0D81F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8D011ED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14C83E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F6CB704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8B5F196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701FF39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2A9381A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0DA03CD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6D0BED1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1352E9F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04A434F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C04F45C" w14:textId="77777777" w:rsidR="00CF6193" w:rsidRDefault="00CF6193" w:rsidP="00CF6193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C8A56" wp14:editId="14D3BAF8">
                <wp:simplePos x="0" y="0"/>
                <wp:positionH relativeFrom="column">
                  <wp:posOffset>182187</wp:posOffset>
                </wp:positionH>
                <wp:positionV relativeFrom="paragraph">
                  <wp:posOffset>19165</wp:posOffset>
                </wp:positionV>
                <wp:extent cx="3543300" cy="3086100"/>
                <wp:effectExtent l="0" t="0" r="0" b="12700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92C89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Project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activiteiten</w:t>
                            </w:r>
                            <w:proofErr w:type="spellEnd"/>
                          </w:p>
                          <w:p w14:paraId="4C0E60D4" w14:textId="77777777" w:rsidR="00CF6193" w:rsidRPr="00CF6193" w:rsidRDefault="00CF6193" w:rsidP="00CF6193">
                            <w:pPr>
                              <w:pStyle w:val="Lijstalinea"/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Alle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activiteiten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die je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doet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een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project,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wordt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ook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wel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de planning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genoemd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. </w:t>
                            </w:r>
                          </w:p>
                          <w:p w14:paraId="5EA595C8" w14:textId="77777777" w:rsidR="00CF6193" w:rsidRPr="00CF6193" w:rsidRDefault="00CF6193" w:rsidP="00CF619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117001A9" w14:textId="77777777" w:rsidR="00CF6193" w:rsidRDefault="00CF6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C8A56" id="Tekstvak_x0020_6" o:spid="_x0000_s1027" type="#_x0000_t202" style="position:absolute;margin-left:14.35pt;margin-top:1.5pt;width:279pt;height:24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" filled="f" stroked="f">
                <v:textbox>
                  <w:txbxContent>
                    <w:p w14:paraId="64592C89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32"/>
                          <w:lang w:val="en-US"/>
                        </w:rPr>
                      </w:pPr>
                      <w:r w:rsidRPr="00CF6193">
                        <w:rPr>
                          <w:sz w:val="32"/>
                          <w:lang w:val="en-US"/>
                        </w:rPr>
                        <w:t xml:space="preserve">Project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activiteiten</w:t>
                      </w:r>
                      <w:proofErr w:type="spellEnd"/>
                    </w:p>
                    <w:p w14:paraId="4C0E60D4" w14:textId="77777777" w:rsidR="00CF6193" w:rsidRPr="00CF6193" w:rsidRDefault="00CF6193" w:rsidP="00CF6193">
                      <w:pPr>
                        <w:pStyle w:val="Lijstalinea"/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Alle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activiteiten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die je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doet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in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een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project,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wordt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ook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wel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de planning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genoemd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. </w:t>
                      </w:r>
                    </w:p>
                    <w:p w14:paraId="5EA595C8" w14:textId="77777777" w:rsidR="00CF6193" w:rsidRPr="00CF6193" w:rsidRDefault="00CF6193" w:rsidP="00CF6193">
                      <w:pPr>
                        <w:rPr>
                          <w:sz w:val="28"/>
                          <w:lang w:val="en-US"/>
                        </w:rPr>
                      </w:pPr>
                    </w:p>
                    <w:p w14:paraId="117001A9" w14:textId="77777777" w:rsidR="00CF6193" w:rsidRDefault="00CF6193"/>
                  </w:txbxContent>
                </v:textbox>
                <w10:wrap type="square"/>
              </v:shape>
            </w:pict>
          </mc:Fallback>
        </mc:AlternateContent>
      </w:r>
    </w:p>
    <w:p w14:paraId="351F2BEA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7E47638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297FD63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BE09DE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3165FB6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C62BD5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306353B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1034D9A0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568D83A6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0E005DCF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F1B944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0137B73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673AB98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E8A9E44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6E66B72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30B4DEF7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25DA6873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46E5B887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5E4E81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9A8740C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E78EB77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FEE1EC6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6D1F9D85" w14:textId="77777777" w:rsidR="00CF6193" w:rsidRDefault="00CF6193" w:rsidP="00CF6193">
      <w:pPr>
        <w:rPr>
          <w:rFonts w:ascii="Georgia" w:hAnsi="Georgia"/>
          <w:sz w:val="36"/>
          <w:szCs w:val="36"/>
        </w:rPr>
      </w:pPr>
    </w:p>
    <w:p w14:paraId="70EAE070" w14:textId="77777777" w:rsidR="00CF6193" w:rsidRPr="00CF6193" w:rsidRDefault="00CF6193" w:rsidP="00CF6193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47813" wp14:editId="3E6F6CAF">
                <wp:simplePos x="0" y="0"/>
                <wp:positionH relativeFrom="column">
                  <wp:posOffset>1210310</wp:posOffset>
                </wp:positionH>
                <wp:positionV relativeFrom="paragraph">
                  <wp:posOffset>999490</wp:posOffset>
                </wp:positionV>
                <wp:extent cx="3657600" cy="3771900"/>
                <wp:effectExtent l="0" t="0" r="0" b="12700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CABED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Kwaliteiten</w:t>
                            </w:r>
                            <w:proofErr w:type="spellEnd"/>
                          </w:p>
                          <w:p w14:paraId="389C6B67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Testen</w:t>
                            </w:r>
                            <w:proofErr w:type="spellEnd"/>
                          </w:p>
                          <w:p w14:paraId="63D1331F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Pagina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laadtijd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6BA30AE5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Zwakke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punten</w:t>
                            </w:r>
                            <w:proofErr w:type="spellEnd"/>
                          </w:p>
                          <w:p w14:paraId="68E5DCD7" w14:textId="77777777" w:rsidR="00CF6193" w:rsidRPr="00CF6193" w:rsidRDefault="00CF6193" w:rsidP="00CF619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Codering</w:t>
                            </w:r>
                            <w:proofErr w:type="spellEnd"/>
                            <w:r w:rsidRPr="00CF6193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6193">
                              <w:rPr>
                                <w:sz w:val="32"/>
                                <w:lang w:val="en-US"/>
                              </w:rPr>
                              <w:t>geordend</w:t>
                            </w:r>
                            <w:proofErr w:type="spellEnd"/>
                          </w:p>
                          <w:p w14:paraId="55560270" w14:textId="77777777" w:rsidR="00CF6193" w:rsidRDefault="00CF6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47813" id="Tekstvak_x0020_7" o:spid="_x0000_s1028" type="#_x0000_t202" style="position:absolute;margin-left:95.3pt;margin-top:78.7pt;width:4in;height:29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" filled="f" stroked="f">
                <v:textbox>
                  <w:txbxContent>
                    <w:p w14:paraId="3E3CABED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Kwaliteiten</w:t>
                      </w:r>
                      <w:proofErr w:type="spellEnd"/>
                    </w:p>
                    <w:p w14:paraId="389C6B67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Testen</w:t>
                      </w:r>
                      <w:proofErr w:type="spellEnd"/>
                    </w:p>
                    <w:p w14:paraId="63D1331F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Pagina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laadtijd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</w:p>
                    <w:p w14:paraId="6BA30AE5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Zwakke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punten</w:t>
                      </w:r>
                      <w:proofErr w:type="spellEnd"/>
                    </w:p>
                    <w:p w14:paraId="68E5DCD7" w14:textId="77777777" w:rsidR="00CF6193" w:rsidRPr="00CF6193" w:rsidRDefault="00CF6193" w:rsidP="00CF619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sz w:val="32"/>
                          <w:lang w:val="en-US"/>
                        </w:rPr>
                      </w:pP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Codering</w:t>
                      </w:r>
                      <w:proofErr w:type="spellEnd"/>
                      <w:r w:rsidRPr="00CF6193">
                        <w:rPr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CF6193">
                        <w:rPr>
                          <w:sz w:val="32"/>
                          <w:lang w:val="en-US"/>
                        </w:rPr>
                        <w:t>geordend</w:t>
                      </w:r>
                      <w:proofErr w:type="spellEnd"/>
                    </w:p>
                    <w:p w14:paraId="55560270" w14:textId="77777777" w:rsidR="00CF6193" w:rsidRDefault="00CF6193"/>
                  </w:txbxContent>
                </v:textbox>
                <w10:wrap type="square"/>
              </v:shape>
            </w:pict>
          </mc:Fallback>
        </mc:AlternateContent>
      </w:r>
    </w:p>
    <w:sectPr w:rsidR="00CF6193" w:rsidRPr="00CF6193">
      <w:headerReference w:type="even" r:id="rId9"/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0A806" w14:textId="77777777" w:rsidR="00406D31" w:rsidRDefault="00406D31" w:rsidP="00492AE1">
      <w:pPr>
        <w:spacing w:after="0" w:line="240" w:lineRule="auto"/>
      </w:pPr>
      <w:r>
        <w:separator/>
      </w:r>
    </w:p>
  </w:endnote>
  <w:endnote w:type="continuationSeparator" w:id="0">
    <w:p w14:paraId="7A1D812D" w14:textId="77777777" w:rsidR="00406D31" w:rsidRDefault="00406D31" w:rsidP="0049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3E1DD" w14:textId="77777777" w:rsidR="00406D31" w:rsidRDefault="00406D31" w:rsidP="00492AE1">
      <w:pPr>
        <w:spacing w:after="0" w:line="240" w:lineRule="auto"/>
      </w:pPr>
      <w:r>
        <w:separator/>
      </w:r>
    </w:p>
  </w:footnote>
  <w:footnote w:type="continuationSeparator" w:id="0">
    <w:p w14:paraId="4EAF70EB" w14:textId="77777777" w:rsidR="00406D31" w:rsidRDefault="00406D31" w:rsidP="00492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1BE6CFB" w14:textId="77777777" w:rsidR="00492AE1" w:rsidRDefault="00406D31">
    <w:pPr>
      <w:pStyle w:val="Koptekst"/>
    </w:pPr>
    <w:r>
      <w:rPr>
        <w:noProof/>
        <w:lang w:eastAsia="nl-NL"/>
      </w:rPr>
      <w:pict w14:anchorId="7CE457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69" o:spid="_x0000_s2050" type="#_x0000_t75" style="position:absolute;margin-left:0;margin-top:0;width:623.6pt;height:853.05pt;z-index:-251657216;mso-position-horizontal:center;mso-position-horizontal-relative:margin;mso-position-vertical:center;mso-position-vertical-relative:margin" o:allowincell="f">
          <v:imagedata r:id="rId1" o:title="strep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2E88926" w14:textId="77777777" w:rsidR="006D2A75" w:rsidRDefault="006D2A75">
    <w:pPr>
      <w:pStyle w:val="Kopteks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E255F7" wp14:editId="2F08B26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hthoek 17" title="Documenttite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nl-NL"/>
                            </w:rPr>
                            <w:alias w:val="Titel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68261A4" w14:textId="707424CD" w:rsidR="006D2A75" w:rsidRPr="00801424" w:rsidRDefault="006D2A75">
                              <w:pPr>
                                <w:pStyle w:val="Geenafstand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nl-NL"/>
                                </w:rPr>
                                <w:t>Plan van aanpak mL - WEBDEVELOPMENT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E255F7" id="Rechthoek_x0020_17" o:spid="_x0000_s1029" alt="Titel: Documenttitel" style="position:absolute;margin-left:0;margin-top:0;width:1in;height:22.3pt;z-index:251662336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ZIBZDKACAACe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  <w:lang w:val="nl-NL"/>
                      </w:rPr>
                      <w:alias w:val="Titel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68261A4" w14:textId="707424CD" w:rsidR="006D2A75" w:rsidRPr="00801424" w:rsidRDefault="006D2A75">
                        <w:pPr>
                          <w:pStyle w:val="Geenafstand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nl-NL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nl-NL"/>
                          </w:rPr>
                          <w:t>Plan van aanpak mL - WEBDEVELOPMENT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0748E27" w14:textId="32B4B1C7" w:rsidR="00492AE1" w:rsidRDefault="00492AE1">
    <w:pPr>
      <w:pStyle w:val="Kopteks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E29A50" w14:textId="77777777" w:rsidR="00492AE1" w:rsidRDefault="00406D31">
    <w:pPr>
      <w:pStyle w:val="Koptekst"/>
    </w:pPr>
    <w:r>
      <w:rPr>
        <w:noProof/>
        <w:lang w:eastAsia="nl-NL"/>
      </w:rPr>
      <w:pict w14:anchorId="7B0780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3787968" o:spid="_x0000_s2049" type="#_x0000_t75" style="position:absolute;margin-left:0;margin-top:0;width:623.6pt;height:853.05pt;z-index:-251658240;mso-position-horizontal:center;mso-position-horizontal-relative:margin;mso-position-vertical:center;mso-position-vertical-relative:margin" o:allowincell="f">
          <v:imagedata r:id="rId1" o:title="strep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F3552"/>
    <w:multiLevelType w:val="hybridMultilevel"/>
    <w:tmpl w:val="67D251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15251"/>
    <w:multiLevelType w:val="hybridMultilevel"/>
    <w:tmpl w:val="C7629A74"/>
    <w:lvl w:ilvl="0" w:tplc="8D4034AA">
      <w:start w:val="2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5B56E1"/>
    <w:multiLevelType w:val="hybridMultilevel"/>
    <w:tmpl w:val="C318E822"/>
    <w:lvl w:ilvl="0" w:tplc="0C268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060FF"/>
    <w:multiLevelType w:val="hybridMultilevel"/>
    <w:tmpl w:val="E38C2AA2"/>
    <w:lvl w:ilvl="0" w:tplc="1540B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nl-NL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93"/>
    <w:rsid w:val="000109A4"/>
    <w:rsid w:val="000714B4"/>
    <w:rsid w:val="000800F3"/>
    <w:rsid w:val="000C2F4E"/>
    <w:rsid w:val="000C35E7"/>
    <w:rsid w:val="003F08A0"/>
    <w:rsid w:val="00406D31"/>
    <w:rsid w:val="00492AE1"/>
    <w:rsid w:val="00576F84"/>
    <w:rsid w:val="00683C9B"/>
    <w:rsid w:val="00690A2B"/>
    <w:rsid w:val="006B73F7"/>
    <w:rsid w:val="006D2A75"/>
    <w:rsid w:val="00705872"/>
    <w:rsid w:val="0093594B"/>
    <w:rsid w:val="00977DF6"/>
    <w:rsid w:val="00B3026E"/>
    <w:rsid w:val="00BB3C57"/>
    <w:rsid w:val="00CF6193"/>
    <w:rsid w:val="00D90725"/>
    <w:rsid w:val="00FA57AF"/>
    <w:rsid w:val="00F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B61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licht">
    <w:name w:val="Grid Table Light"/>
    <w:basedOn w:val="Standaardtabel"/>
    <w:uiPriority w:val="40"/>
    <w:rsid w:val="00492AE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rsid w:val="00492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492AE1"/>
  </w:style>
  <w:style w:type="paragraph" w:styleId="Voettekst">
    <w:name w:val="footer"/>
    <w:basedOn w:val="Standaard"/>
    <w:link w:val="VoettekstTeken"/>
    <w:uiPriority w:val="99"/>
    <w:unhideWhenUsed/>
    <w:rsid w:val="00492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492AE1"/>
  </w:style>
  <w:style w:type="paragraph" w:styleId="Lijstalinea">
    <w:name w:val="List Paragraph"/>
    <w:basedOn w:val="Standaard"/>
    <w:uiPriority w:val="34"/>
    <w:qFormat/>
    <w:rsid w:val="00CF6193"/>
    <w:pPr>
      <w:spacing w:after="0" w:line="240" w:lineRule="auto"/>
      <w:ind w:left="720"/>
      <w:contextualSpacing/>
    </w:pPr>
    <w:rPr>
      <w:sz w:val="24"/>
      <w:szCs w:val="24"/>
    </w:rPr>
  </w:style>
  <w:style w:type="paragraph" w:styleId="Geenafstand">
    <w:name w:val="No Spacing"/>
    <w:uiPriority w:val="1"/>
    <w:qFormat/>
    <w:rsid w:val="00CF6193"/>
    <w:pPr>
      <w:spacing w:after="0" w:line="240" w:lineRule="auto"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aurensvanoosterbosch/Dropbox/project%20pc4u/Huisstijl/sjabloon/sjabloo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85</TotalTime>
  <Pages>6</Pages>
  <Words>243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 JRL - WEBDEVELOPMENT</vt:lpstr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 mL - WEBDEVELOPMENT</dc:title>
  <dc:subject/>
  <dc:creator>Oosterbosch, Laurens van (student)</dc:creator>
  <cp:keywords/>
  <dc:description/>
  <cp:lastModifiedBy>Oosterbosch, Laurens van (student)</cp:lastModifiedBy>
  <cp:revision>3</cp:revision>
  <dcterms:created xsi:type="dcterms:W3CDTF">2015-11-23T13:02:00Z</dcterms:created>
  <dcterms:modified xsi:type="dcterms:W3CDTF">2015-11-23T16:53:00Z</dcterms:modified>
</cp:coreProperties>
</file>